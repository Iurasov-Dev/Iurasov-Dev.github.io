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AD31" w14:textId="77777777" w:rsidR="009C2411" w:rsidRPr="009E2997" w:rsidRDefault="00AB5A73" w:rsidP="009C2411">
      <w:r w:rsidRPr="009E2997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0678D3A" wp14:editId="1FA19934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823575"/>
                <wp:effectExtent l="0" t="0" r="0" b="0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823943"/>
                          <a:chOff x="0" y="1"/>
                          <a:chExt cx="7772400" cy="10198755"/>
                        </a:xfrm>
                      </wpg:grpSpPr>
                      <wps:wsp>
                        <wps:cNvPr id="1624173456" name="Прямоугольник 1" descr="Декоративный элемент"/>
                        <wps:cNvSpPr/>
                        <wps:spPr>
                          <a:xfrm>
                            <a:off x="0" y="1"/>
                            <a:ext cx="7772400" cy="101987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Скругленный прямоугольник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16E55" id="Группа 3" o:spid="_x0000_s1026" alt="&quot;&quot;" style="position:absolute;margin-left:0;margin-top:-45pt;width:597.6pt;height:852.25pt;z-index:-251656192;mso-position-horizontal:left;mso-position-horizontal-relative:page;mso-width-relative:margin;mso-height-relative:margin" coordorigin="" coordsize="77724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">
                <v:rect id="Прямоугольник 1" o:spid="_x0000_s1027" alt="Декоративный элемент" style="position:absolute;width:77724;height:10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Скругленный прямоугольник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:rsidRPr="009E2997" w14:paraId="300C1AEC" w14:textId="77777777" w:rsidTr="00AD0D32">
        <w:trPr>
          <w:trHeight w:val="2880"/>
        </w:trPr>
        <w:tc>
          <w:tcPr>
            <w:tcW w:w="2610" w:type="dxa"/>
            <w:gridSpan w:val="5"/>
          </w:tcPr>
          <w:p w14:paraId="566B1BB9" w14:textId="77777777" w:rsidR="00AD0D32" w:rsidRPr="009E2997" w:rsidRDefault="00AD0D32" w:rsidP="00667329">
            <w:r w:rsidRPr="009E2997">
              <w:rPr>
                <w:noProof/>
                <w:lang w:bidi="ru-RU"/>
              </w:rPr>
              <w:drawing>
                <wp:inline distT="0" distB="0" distL="0" distR="0" wp14:anchorId="157F1D09" wp14:editId="30334FDB">
                  <wp:extent cx="1260000" cy="1705612"/>
                  <wp:effectExtent l="76200" t="76200" r="130810" b="142240"/>
                  <wp:docPr id="420037155" name="Графический объект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Графический объект 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" r="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0561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61369D6" w14:textId="6594F967" w:rsidR="00AD0D32" w:rsidRPr="0083434B" w:rsidRDefault="0083434B" w:rsidP="00AD0D32">
            <w:pPr>
              <w:pStyle w:val="a8"/>
              <w:spacing w:after="0"/>
            </w:pPr>
            <w:r>
              <w:t>ВЯЧЕСЛАВ ЮРАСОВ</w:t>
            </w:r>
          </w:p>
          <w:p w14:paraId="11D02A96" w14:textId="14A964FB" w:rsidR="00AD0D32" w:rsidRPr="00572614" w:rsidRDefault="0083434B" w:rsidP="00526631">
            <w:pPr>
              <w:pStyle w:val="af"/>
            </w:pPr>
            <w:r>
              <w:t>г</w:t>
            </w:r>
            <w:r w:rsidRPr="00572614">
              <w:t xml:space="preserve">. </w:t>
            </w:r>
            <w:r>
              <w:t>Самара</w:t>
            </w:r>
            <w:r w:rsidR="00AD0D32" w:rsidRPr="00572614">
              <w:rPr>
                <w:lang w:bidi="ru-RU"/>
              </w:rPr>
              <w:t xml:space="preserve"> | </w:t>
            </w:r>
            <w:r w:rsidR="00572614" w:rsidRPr="00572614">
              <w:rPr>
                <w:lang w:bidi="ru-RU"/>
              </w:rPr>
              <w:t>+7</w:t>
            </w:r>
            <w:r w:rsidR="00FB0BAB">
              <w:rPr>
                <w:lang w:val="en-US" w:bidi="ru-RU"/>
              </w:rPr>
              <w:t> </w:t>
            </w:r>
            <w:r w:rsidRPr="00572614">
              <w:t>937</w:t>
            </w:r>
            <w:r w:rsidR="00FB0BAB" w:rsidRPr="00FB0BAB">
              <w:t xml:space="preserve"> </w:t>
            </w:r>
            <w:r w:rsidRPr="00572614">
              <w:t>980</w:t>
            </w:r>
            <w:r w:rsidR="00572614" w:rsidRPr="00572614">
              <w:t>-</w:t>
            </w:r>
            <w:r w:rsidRPr="00572614">
              <w:t>06</w:t>
            </w:r>
            <w:r w:rsidR="00572614" w:rsidRPr="00572614">
              <w:t>-</w:t>
            </w:r>
            <w:r w:rsidRPr="00572614">
              <w:t>30</w:t>
            </w:r>
            <w:r w:rsidR="00AD0D32" w:rsidRPr="00572614">
              <w:rPr>
                <w:lang w:bidi="ru-RU"/>
              </w:rPr>
              <w:t xml:space="preserve"> | </w:t>
            </w:r>
            <w:r>
              <w:rPr>
                <w:lang w:val="en-US"/>
              </w:rPr>
              <w:t>v</w:t>
            </w:r>
            <w:r w:rsidRPr="00572614">
              <w:t>.</w:t>
            </w:r>
            <w:proofErr w:type="spellStart"/>
            <w:r>
              <w:rPr>
                <w:lang w:val="en-US"/>
              </w:rPr>
              <w:t>iurasov</w:t>
            </w:r>
            <w:proofErr w:type="spellEnd"/>
            <w:r w:rsidRPr="00572614">
              <w:t>@</w:t>
            </w:r>
            <w:r>
              <w:rPr>
                <w:lang w:val="en-US"/>
              </w:rPr>
              <w:t>mail</w:t>
            </w:r>
            <w:r w:rsidRPr="0057261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="00AD0D32" w:rsidRPr="00572614">
              <w:rPr>
                <w:lang w:bidi="ru-RU"/>
              </w:rPr>
              <w:t xml:space="preserve"> | </w:t>
            </w:r>
            <w:proofErr w:type="spellStart"/>
            <w:r w:rsidR="00572614">
              <w:rPr>
                <w:lang w:val="en-US"/>
              </w:rPr>
              <w:t>iuarsov</w:t>
            </w:r>
            <w:proofErr w:type="spellEnd"/>
            <w:r w:rsidR="00572614" w:rsidRPr="00572614">
              <w:t>-</w:t>
            </w:r>
            <w:r w:rsidR="00572614">
              <w:rPr>
                <w:lang w:val="en-US"/>
              </w:rPr>
              <w:t>dev</w:t>
            </w:r>
            <w:r w:rsidR="00572614" w:rsidRPr="00572614">
              <w:t>.</w:t>
            </w:r>
            <w:proofErr w:type="spellStart"/>
            <w:r w:rsidR="00572614">
              <w:rPr>
                <w:lang w:val="en-US"/>
              </w:rPr>
              <w:t>github</w:t>
            </w:r>
            <w:proofErr w:type="spellEnd"/>
            <w:r w:rsidR="00572614" w:rsidRPr="00572614">
              <w:t>.</w:t>
            </w:r>
            <w:r w:rsidR="00572614">
              <w:rPr>
                <w:lang w:val="en-US"/>
              </w:rPr>
              <w:t>io</w:t>
            </w:r>
          </w:p>
          <w:p w14:paraId="5EAC57A8" w14:textId="641B4CBA" w:rsidR="00AD0D32" w:rsidRDefault="00F80FEB" w:rsidP="00DE759B">
            <w:r>
              <w:t>Дипломированный специалист международного уровня</w:t>
            </w:r>
            <w:r w:rsidR="006E6E66">
              <w:t xml:space="preserve"> в соответствии с конвенцией ПДМНВ</w:t>
            </w:r>
            <w:r w:rsidR="00EB0CA2">
              <w:t xml:space="preserve"> – </w:t>
            </w:r>
            <w:r w:rsidR="006E6E66">
              <w:t>7</w:t>
            </w:r>
            <w:r w:rsidR="00EB0CA2">
              <w:t>8-95</w:t>
            </w:r>
            <w:r>
              <w:t xml:space="preserve">. </w:t>
            </w:r>
            <w:r w:rsidRPr="00F80FEB">
              <w:t>Ищу возможность применить и развить свои профессиональные навыки в области судовождения, анализа данных и веб дизайна. Готов к новым вызовам и стремлюсь к континуальному обучению.</w:t>
            </w:r>
          </w:p>
          <w:p w14:paraId="79FE68EC" w14:textId="34A2A54D" w:rsidR="00F80FEB" w:rsidRPr="009E2997" w:rsidRDefault="00F80FEB" w:rsidP="00DE759B"/>
        </w:tc>
      </w:tr>
      <w:tr w:rsidR="00667329" w:rsidRPr="009E2997" w14:paraId="3301B863" w14:textId="77777777" w:rsidTr="009E2997">
        <w:trPr>
          <w:trHeight w:val="674"/>
        </w:trPr>
        <w:tc>
          <w:tcPr>
            <w:tcW w:w="10080" w:type="dxa"/>
            <w:gridSpan w:val="8"/>
          </w:tcPr>
          <w:p w14:paraId="5B71ACDE" w14:textId="77777777" w:rsidR="00667329" w:rsidRPr="009E2997" w:rsidRDefault="001170E2" w:rsidP="00667329">
            <w:pPr>
              <w:pStyle w:val="1"/>
            </w:pPr>
            <w:sdt>
              <w:sdtPr>
                <w:id w:val="-1983300934"/>
                <w:placeholder>
                  <w:docPart w:val="9BE50CBF5F2D4173A1B62BC18C0F69BD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E2997">
                  <w:rPr>
                    <w:lang w:bidi="ru-RU"/>
                  </w:rPr>
                  <w:t>Опыт работы</w:t>
                </w:r>
              </w:sdtContent>
            </w:sdt>
          </w:p>
        </w:tc>
      </w:tr>
      <w:tr w:rsidR="00667329" w:rsidRPr="009E2997" w14:paraId="343E2EC7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640B6B7B" w14:textId="0FA8D470" w:rsidR="00667329" w:rsidRPr="009E2997" w:rsidRDefault="00F0386A" w:rsidP="00667329">
            <w:pPr>
              <w:pStyle w:val="3"/>
            </w:pPr>
            <w:r>
              <w:t>АВГ</w:t>
            </w:r>
            <w:r w:rsidR="009903A8">
              <w:t xml:space="preserve"> 20</w:t>
            </w:r>
            <w:r>
              <w:t>16</w:t>
            </w:r>
            <w:r w:rsidR="009903A8">
              <w:t xml:space="preserve"> – ИЮН 2023</w:t>
            </w:r>
            <w:r w:rsidR="00667329" w:rsidRPr="009E2997">
              <w:rPr>
                <w:lang w:bidi="ru-RU"/>
              </w:rPr>
              <w:t xml:space="preserve"> </w:t>
            </w:r>
          </w:p>
          <w:p w14:paraId="25272C65" w14:textId="77777777" w:rsidR="00667329" w:rsidRPr="009E2997" w:rsidRDefault="00667329" w:rsidP="00EA62A2"/>
        </w:tc>
        <w:tc>
          <w:tcPr>
            <w:tcW w:w="540" w:type="dxa"/>
            <w:gridSpan w:val="2"/>
          </w:tcPr>
          <w:p w14:paraId="6ADEE8F1" w14:textId="77777777" w:rsidR="00667329" w:rsidRPr="009E2997" w:rsidRDefault="00667329" w:rsidP="00FC6625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64AC6ABE" wp14:editId="4587E19A">
                      <wp:extent cx="137160" cy="137160"/>
                      <wp:effectExtent l="19050" t="19050" r="15240" b="15240"/>
                      <wp:docPr id="1225056726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D3A7CE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49B65FB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58A40E8C" w14:textId="6A4E6041" w:rsidR="00667329" w:rsidRPr="009903A8" w:rsidRDefault="009903A8" w:rsidP="00667329">
            <w:pPr>
              <w:pStyle w:val="2"/>
            </w:pPr>
            <w:r>
              <w:rPr>
                <w:lang w:val="en-US"/>
              </w:rPr>
              <w:t>PETROGAS</w:t>
            </w:r>
            <w:r w:rsidRPr="009903A8">
              <w:t xml:space="preserve">, </w:t>
            </w:r>
            <w:r>
              <w:rPr>
                <w:lang w:val="en-US"/>
              </w:rPr>
              <w:t>SPAIN</w:t>
            </w:r>
            <w:r>
              <w:t xml:space="preserve"> -</w:t>
            </w:r>
            <w:r w:rsidRPr="009903A8">
              <w:t xml:space="preserve"> </w:t>
            </w:r>
            <w:r>
              <w:t>ВТОРОЙ ПОМОЩНИК КАПИТАНА</w:t>
            </w:r>
          </w:p>
          <w:p w14:paraId="2539C4C3" w14:textId="61724E11" w:rsidR="00667329" w:rsidRPr="009E2997" w:rsidRDefault="009903A8" w:rsidP="00DE759B">
            <w:r>
              <w:t>Смешанные экипажи на танкерах-химовозах, международные перевозки нефтепродуктов, контрактная работа. Опыт работы не в русскоязычном экипаже.</w:t>
            </w:r>
          </w:p>
        </w:tc>
      </w:tr>
      <w:tr w:rsidR="00667329" w:rsidRPr="009E2997" w14:paraId="60DFDDF7" w14:textId="77777777" w:rsidTr="00667329">
        <w:trPr>
          <w:trHeight w:val="900"/>
        </w:trPr>
        <w:tc>
          <w:tcPr>
            <w:tcW w:w="1260" w:type="dxa"/>
            <w:vMerge/>
          </w:tcPr>
          <w:p w14:paraId="50955C23" w14:textId="77777777" w:rsidR="00667329" w:rsidRPr="009E2997" w:rsidRDefault="00667329" w:rsidP="00EA62A2">
            <w:pPr>
              <w:pStyle w:val="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CFC8E5F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FEE9C51" w14:textId="77777777" w:rsidR="00667329" w:rsidRPr="009E2997" w:rsidRDefault="00667329" w:rsidP="009C2411"/>
        </w:tc>
        <w:tc>
          <w:tcPr>
            <w:tcW w:w="180" w:type="dxa"/>
          </w:tcPr>
          <w:p w14:paraId="0FEFA60C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77C1CCEF" w14:textId="77777777" w:rsidR="00667329" w:rsidRPr="009E2997" w:rsidRDefault="00667329" w:rsidP="00EA62A2">
            <w:pPr>
              <w:pStyle w:val="2"/>
            </w:pPr>
          </w:p>
        </w:tc>
      </w:tr>
      <w:tr w:rsidR="00667329" w:rsidRPr="009E2997" w14:paraId="0FD1629E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0753315D" w14:textId="7D7132A1" w:rsidR="00667329" w:rsidRPr="009E2997" w:rsidRDefault="001170E2" w:rsidP="00667329">
            <w:pPr>
              <w:pStyle w:val="3"/>
            </w:pPr>
            <w:sdt>
              <w:sdtPr>
                <w:id w:val="1948647176"/>
                <w:placeholder>
                  <w:docPart w:val="C61DDFD7C33042F691CD1E00AF7462B3"/>
                </w:placeholder>
                <w15:appearance w15:val="hidden"/>
              </w:sdtPr>
              <w:sdtEndPr/>
              <w:sdtContent>
                <w:r w:rsidR="001F78D3">
                  <w:t>ДЕК</w:t>
                </w:r>
                <w:r w:rsidR="009903A8">
                  <w:t xml:space="preserve"> 2024</w:t>
                </w:r>
              </w:sdtContent>
            </w:sdt>
            <w:r w:rsidR="00457AA3" w:rsidRPr="009E2997">
              <w:rPr>
                <w:lang w:bidi="ru-RU"/>
              </w:rPr>
              <w:t xml:space="preserve"> </w:t>
            </w:r>
            <w:r w:rsidR="009903A8">
              <w:rPr>
                <w:lang w:bidi="ru-RU"/>
              </w:rPr>
              <w:t>– МАР 2025</w:t>
            </w:r>
          </w:p>
        </w:tc>
        <w:tc>
          <w:tcPr>
            <w:tcW w:w="540" w:type="dxa"/>
            <w:gridSpan w:val="2"/>
          </w:tcPr>
          <w:p w14:paraId="1D996E17" w14:textId="77777777" w:rsidR="00667329" w:rsidRPr="009E2997" w:rsidRDefault="00667329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8E69DFA" wp14:editId="124728CF">
                      <wp:extent cx="137160" cy="137160"/>
                      <wp:effectExtent l="19050" t="19050" r="15240" b="15240"/>
                      <wp:docPr id="1" name="Овал 1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D5439B" id="Овал 1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9H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QljvR+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2212FC4" w14:textId="77777777" w:rsidR="00667329" w:rsidRPr="009E2997" w:rsidRDefault="00667329" w:rsidP="00667329"/>
        </w:tc>
        <w:tc>
          <w:tcPr>
            <w:tcW w:w="8100" w:type="dxa"/>
            <w:gridSpan w:val="4"/>
            <w:vMerge w:val="restart"/>
          </w:tcPr>
          <w:p w14:paraId="6E3229A6" w14:textId="16713830" w:rsidR="00667329" w:rsidRPr="009E2997" w:rsidRDefault="009903A8" w:rsidP="00667329">
            <w:pPr>
              <w:pStyle w:val="2"/>
            </w:pPr>
            <w:r>
              <w:rPr>
                <w:lang w:val="en-US"/>
              </w:rPr>
              <w:t>RP</w:t>
            </w:r>
            <w:r w:rsidRPr="009903A8">
              <w:t>-</w:t>
            </w:r>
            <w:r>
              <w:rPr>
                <w:lang w:val="en-US"/>
              </w:rPr>
              <w:t>BUNKER</w:t>
            </w:r>
            <w:r>
              <w:t xml:space="preserve"> - СТАРШИЙ ПОМОЩНИК КАПИТАНА</w:t>
            </w:r>
          </w:p>
          <w:p w14:paraId="386B84C6" w14:textId="180E7975" w:rsidR="00667329" w:rsidRPr="009E2997" w:rsidRDefault="009903A8" w:rsidP="00DE759B">
            <w:r>
              <w:t>Грузовые перевозки нефтепродуктов на акватории северного морского пути (СМП) в арктической зоне.</w:t>
            </w:r>
          </w:p>
        </w:tc>
      </w:tr>
      <w:tr w:rsidR="00667329" w:rsidRPr="009E2997" w14:paraId="1BACF3EE" w14:textId="77777777" w:rsidTr="00667329">
        <w:trPr>
          <w:trHeight w:val="783"/>
        </w:trPr>
        <w:tc>
          <w:tcPr>
            <w:tcW w:w="1260" w:type="dxa"/>
            <w:vMerge/>
          </w:tcPr>
          <w:p w14:paraId="6EC11433" w14:textId="77777777" w:rsidR="00667329" w:rsidRPr="009E2997" w:rsidRDefault="00667329" w:rsidP="00667329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030C957" w14:textId="77777777" w:rsidR="00667329" w:rsidRPr="009E2997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8B5CA" w14:textId="77777777" w:rsidR="00667329" w:rsidRPr="009E2997" w:rsidRDefault="00667329" w:rsidP="009C2411"/>
        </w:tc>
        <w:tc>
          <w:tcPr>
            <w:tcW w:w="180" w:type="dxa"/>
          </w:tcPr>
          <w:p w14:paraId="65530682" w14:textId="77777777" w:rsidR="00667329" w:rsidRPr="009E2997" w:rsidRDefault="00667329" w:rsidP="00DE759B"/>
        </w:tc>
        <w:tc>
          <w:tcPr>
            <w:tcW w:w="8100" w:type="dxa"/>
            <w:gridSpan w:val="4"/>
            <w:vMerge/>
          </w:tcPr>
          <w:p w14:paraId="3D2DA8AE" w14:textId="77777777" w:rsidR="00667329" w:rsidRPr="009E2997" w:rsidRDefault="00667329" w:rsidP="00EA62A2">
            <w:pPr>
              <w:pStyle w:val="2"/>
            </w:pPr>
          </w:p>
        </w:tc>
      </w:tr>
      <w:tr w:rsidR="00AD0D32" w:rsidRPr="009E2997" w14:paraId="611E58B8" w14:textId="77777777" w:rsidTr="009E2997">
        <w:trPr>
          <w:trHeight w:val="609"/>
        </w:trPr>
        <w:tc>
          <w:tcPr>
            <w:tcW w:w="10080" w:type="dxa"/>
            <w:gridSpan w:val="8"/>
          </w:tcPr>
          <w:p w14:paraId="5516A755" w14:textId="77777777" w:rsidR="00AD0D32" w:rsidRPr="009E2997" w:rsidRDefault="00AD0D32" w:rsidP="00AD0D32"/>
        </w:tc>
      </w:tr>
      <w:tr w:rsidR="00667329" w:rsidRPr="009E2997" w14:paraId="4BD3FAC7" w14:textId="77777777" w:rsidTr="009E2997">
        <w:trPr>
          <w:trHeight w:val="664"/>
        </w:trPr>
        <w:tc>
          <w:tcPr>
            <w:tcW w:w="10080" w:type="dxa"/>
            <w:gridSpan w:val="8"/>
          </w:tcPr>
          <w:p w14:paraId="643E79D0" w14:textId="3ABA21E5" w:rsidR="00667329" w:rsidRPr="009E2997" w:rsidRDefault="009903A8" w:rsidP="00AD0D32">
            <w:pPr>
              <w:pStyle w:val="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>ПРОФ</w:t>
            </w:r>
            <w:r w:rsidR="00102A49">
              <w:t>ЕС</w:t>
            </w:r>
            <w:r w:rsidR="002B2FAD">
              <w:t>с</w:t>
            </w:r>
            <w:r w:rsidR="00102A49">
              <w:t>ИОНАЛЬНАЯ</w:t>
            </w:r>
            <w:r>
              <w:t xml:space="preserve"> ПЕРЕПОДГОТОВКА</w:t>
            </w:r>
          </w:p>
        </w:tc>
      </w:tr>
      <w:tr w:rsidR="00313CEB" w:rsidRPr="009E2997" w14:paraId="61E4ED13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1E487272" w14:textId="0C7EE28F" w:rsidR="00313CEB" w:rsidRPr="009E2997" w:rsidRDefault="001F78D3" w:rsidP="00DE759B">
            <w:pPr>
              <w:pStyle w:val="3"/>
            </w:pPr>
            <w:r>
              <w:t>АВГУСТ</w:t>
            </w:r>
            <w:r w:rsidR="008E1E37">
              <w:t xml:space="preserve"> 20</w:t>
            </w:r>
            <w:r>
              <w:t>22</w:t>
            </w:r>
          </w:p>
        </w:tc>
        <w:tc>
          <w:tcPr>
            <w:tcW w:w="540" w:type="dxa"/>
            <w:gridSpan w:val="2"/>
          </w:tcPr>
          <w:p w14:paraId="5C5B4432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4EF54E63" wp14:editId="33CD06DB">
                      <wp:extent cx="137160" cy="137160"/>
                      <wp:effectExtent l="19050" t="19050" r="15240" b="15240"/>
                      <wp:docPr id="2" name="Овал 2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DCE998" id="Овал 2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45428A0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1BA762A3" w14:textId="4DB15B3E" w:rsidR="00313CEB" w:rsidRPr="00572614" w:rsidRDefault="009903A8" w:rsidP="009903A8">
            <w:pPr>
              <w:pStyle w:val="2"/>
            </w:pPr>
            <w:r>
              <w:t>Ана</w:t>
            </w:r>
            <w:r w:rsidR="001F78D3">
              <w:t>ЛИТИК ДАННЫХ</w:t>
            </w:r>
            <w:r w:rsidR="00572614">
              <w:t xml:space="preserve">, </w:t>
            </w:r>
            <w:r>
              <w:t>ФБОУ РЭУ имени Г.В.</w:t>
            </w:r>
            <w:r w:rsidR="001F78D3">
              <w:t xml:space="preserve"> </w:t>
            </w:r>
            <w:r>
              <w:t>Плеханова</w:t>
            </w:r>
          </w:p>
          <w:p w14:paraId="7F7FB8E4" w14:textId="06F7A5F6" w:rsidR="00313CEB" w:rsidRPr="001F78D3" w:rsidRDefault="001F78D3" w:rsidP="001F78D3">
            <w:r>
              <w:t>Диплом предоставляет право на ведение профессио</w:t>
            </w:r>
            <w:r>
              <w:rPr>
                <w:lang w:bidi="ru-RU"/>
              </w:rPr>
              <w:t xml:space="preserve">нальной деятельности в сфере программирования на языке </w:t>
            </w:r>
            <w:r>
              <w:rPr>
                <w:lang w:val="en-US" w:bidi="ru-RU"/>
              </w:rPr>
              <w:t>Python</w:t>
            </w:r>
            <w:r w:rsidRPr="001F78D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для решения задач бизнес-анализа.</w:t>
            </w:r>
          </w:p>
        </w:tc>
      </w:tr>
      <w:tr w:rsidR="00313CEB" w:rsidRPr="009E2997" w14:paraId="6121D679" w14:textId="77777777" w:rsidTr="00667329">
        <w:trPr>
          <w:trHeight w:val="783"/>
        </w:trPr>
        <w:tc>
          <w:tcPr>
            <w:tcW w:w="1260" w:type="dxa"/>
            <w:vMerge/>
          </w:tcPr>
          <w:p w14:paraId="2667E19F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A4763EE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FD19321" w14:textId="77777777" w:rsidR="00313CEB" w:rsidRPr="009E2997" w:rsidRDefault="00313CEB" w:rsidP="009C2411"/>
        </w:tc>
        <w:tc>
          <w:tcPr>
            <w:tcW w:w="180" w:type="dxa"/>
          </w:tcPr>
          <w:p w14:paraId="46062198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74439E6E" w14:textId="77777777" w:rsidR="00313CEB" w:rsidRPr="009E2997" w:rsidRDefault="00313CEB" w:rsidP="00DE759B"/>
        </w:tc>
      </w:tr>
      <w:tr w:rsidR="00313CEB" w:rsidRPr="009E2997" w14:paraId="5DBDDE83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6A2DCB2D" w14:textId="22E34A45" w:rsidR="00313CEB" w:rsidRPr="009E2997" w:rsidRDefault="008E1E37" w:rsidP="00DE759B">
            <w:pPr>
              <w:pStyle w:val="3"/>
            </w:pPr>
            <w:r>
              <w:t>ДЕКАБРЬ 2024</w:t>
            </w:r>
          </w:p>
        </w:tc>
        <w:tc>
          <w:tcPr>
            <w:tcW w:w="540" w:type="dxa"/>
            <w:gridSpan w:val="2"/>
          </w:tcPr>
          <w:p w14:paraId="79D87AC6" w14:textId="77777777" w:rsidR="00313CEB" w:rsidRPr="009E2997" w:rsidRDefault="00313CEB" w:rsidP="00667329">
            <w:pPr>
              <w:jc w:val="center"/>
            </w:pPr>
            <w:r w:rsidRPr="009E2997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5B8CBFB2" wp14:editId="41A2FC16">
                      <wp:extent cx="137160" cy="137160"/>
                      <wp:effectExtent l="19050" t="19050" r="15240" b="15240"/>
                      <wp:docPr id="4" name="Овал 4" descr="Декоративный элемен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754DE5" id="Овал 4" o:spid="_x0000_s1026" alt="Декоративный элемент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0EB00AF" w14:textId="77777777" w:rsidR="00313CEB" w:rsidRPr="009E2997" w:rsidRDefault="00313CEB" w:rsidP="00667329"/>
        </w:tc>
        <w:tc>
          <w:tcPr>
            <w:tcW w:w="8100" w:type="dxa"/>
            <w:gridSpan w:val="4"/>
            <w:vMerge w:val="restart"/>
          </w:tcPr>
          <w:p w14:paraId="5285EBB3" w14:textId="330B57DD" w:rsidR="00313CEB" w:rsidRPr="001F78D3" w:rsidRDefault="001F78D3" w:rsidP="00DE759B">
            <w:pPr>
              <w:pStyle w:val="2"/>
            </w:pPr>
            <w:r>
              <w:t>АРХИТЕКТОР ДАННЫХ (</w:t>
            </w:r>
            <w:r>
              <w:rPr>
                <w:lang w:val="en-US"/>
              </w:rPr>
              <w:t>D</w:t>
            </w:r>
            <w:r w:rsidR="00C60563">
              <w:rPr>
                <w:caps w:val="0"/>
                <w:lang w:val="en-US"/>
              </w:rPr>
              <w:t>ev</w:t>
            </w:r>
            <w:r>
              <w:rPr>
                <w:lang w:val="en-US"/>
              </w:rPr>
              <w:t>O</w:t>
            </w:r>
            <w:r w:rsidR="00C60563">
              <w:rPr>
                <w:caps w:val="0"/>
                <w:lang w:val="en-US"/>
              </w:rPr>
              <w:t>ps</w:t>
            </w:r>
            <w:r>
              <w:t>)</w:t>
            </w:r>
            <w:r w:rsidRPr="001F78D3">
              <w:t xml:space="preserve">, </w:t>
            </w:r>
            <w:r>
              <w:t>ООО «1</w:t>
            </w:r>
            <w:r>
              <w:rPr>
                <w:lang w:val="en-US"/>
              </w:rPr>
              <w:t>T</w:t>
            </w:r>
            <w:r>
              <w:t>»</w:t>
            </w:r>
          </w:p>
          <w:p w14:paraId="76B01FB8" w14:textId="0D2834ED" w:rsidR="00313CEB" w:rsidRPr="001F78D3" w:rsidRDefault="001F78D3" w:rsidP="00DE759B">
            <w:r>
              <w:t>Диплом предоставляет право на ведение профессио</w:t>
            </w:r>
            <w:r>
              <w:rPr>
                <w:lang w:bidi="ru-RU"/>
              </w:rPr>
              <w:t>нальной деятельности в сфере технологий и архитектуры больших данных.</w:t>
            </w:r>
          </w:p>
        </w:tc>
      </w:tr>
      <w:tr w:rsidR="00313CEB" w:rsidRPr="009E2997" w14:paraId="29AB80DF" w14:textId="77777777" w:rsidTr="00667329">
        <w:trPr>
          <w:trHeight w:val="783"/>
        </w:trPr>
        <w:tc>
          <w:tcPr>
            <w:tcW w:w="1260" w:type="dxa"/>
            <w:vMerge/>
          </w:tcPr>
          <w:p w14:paraId="580E2D6B" w14:textId="77777777" w:rsidR="00313CEB" w:rsidRPr="009E2997" w:rsidRDefault="00313CEB" w:rsidP="00DE759B">
            <w:pPr>
              <w:pStyle w:val="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2F135F1" w14:textId="77777777" w:rsidR="00313CEB" w:rsidRPr="009E2997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AAF30BF" w14:textId="77777777" w:rsidR="00313CEB" w:rsidRPr="009E2997" w:rsidRDefault="00313CEB" w:rsidP="009C2411"/>
        </w:tc>
        <w:tc>
          <w:tcPr>
            <w:tcW w:w="180" w:type="dxa"/>
          </w:tcPr>
          <w:p w14:paraId="5DEDF331" w14:textId="77777777" w:rsidR="00313CEB" w:rsidRPr="009E2997" w:rsidRDefault="00313CEB" w:rsidP="00DE759B"/>
        </w:tc>
        <w:tc>
          <w:tcPr>
            <w:tcW w:w="8100" w:type="dxa"/>
            <w:gridSpan w:val="4"/>
            <w:vMerge/>
          </w:tcPr>
          <w:p w14:paraId="0C97768C" w14:textId="77777777" w:rsidR="00313CEB" w:rsidRPr="009E2997" w:rsidRDefault="00313CEB" w:rsidP="00DE759B"/>
        </w:tc>
      </w:tr>
      <w:tr w:rsidR="00AD0D32" w:rsidRPr="009E2997" w14:paraId="2E35F121" w14:textId="77777777" w:rsidTr="009E2997">
        <w:trPr>
          <w:trHeight w:val="257"/>
        </w:trPr>
        <w:tc>
          <w:tcPr>
            <w:tcW w:w="10080" w:type="dxa"/>
            <w:gridSpan w:val="8"/>
          </w:tcPr>
          <w:p w14:paraId="337BC4B4" w14:textId="77777777" w:rsidR="00AD0D32" w:rsidRPr="009E2997" w:rsidRDefault="00AD0D32" w:rsidP="00AD0D32"/>
        </w:tc>
      </w:tr>
      <w:tr w:rsidR="006307EA" w:rsidRPr="009E2997" w14:paraId="00E0C517" w14:textId="77777777" w:rsidTr="009E2997">
        <w:trPr>
          <w:trHeight w:val="533"/>
        </w:trPr>
        <w:tc>
          <w:tcPr>
            <w:tcW w:w="5040" w:type="dxa"/>
            <w:gridSpan w:val="6"/>
          </w:tcPr>
          <w:p w14:paraId="66703A41" w14:textId="77777777" w:rsidR="006307EA" w:rsidRPr="009E2997" w:rsidRDefault="001170E2" w:rsidP="00AD0D32">
            <w:pPr>
              <w:pStyle w:val="1"/>
            </w:pPr>
            <w:sdt>
              <w:sdtPr>
                <w:id w:val="-1392877668"/>
                <w:placeholder>
                  <w:docPart w:val="1C0450203B3D46BD944E6324268EBB34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Навыки</w:t>
                </w:r>
              </w:sdtContent>
            </w:sdt>
          </w:p>
        </w:tc>
        <w:tc>
          <w:tcPr>
            <w:tcW w:w="270" w:type="dxa"/>
          </w:tcPr>
          <w:p w14:paraId="7A77C373" w14:textId="77777777" w:rsidR="006307EA" w:rsidRPr="009E2997" w:rsidRDefault="006307EA" w:rsidP="00AD0D32"/>
        </w:tc>
        <w:tc>
          <w:tcPr>
            <w:tcW w:w="4770" w:type="dxa"/>
          </w:tcPr>
          <w:p w14:paraId="5F920BEF" w14:textId="77777777" w:rsidR="006307EA" w:rsidRPr="009E2997" w:rsidRDefault="001170E2" w:rsidP="00AD0D32">
            <w:pPr>
              <w:pStyle w:val="1"/>
            </w:pPr>
            <w:sdt>
              <w:sdtPr>
                <w:id w:val="926163282"/>
                <w:placeholder>
                  <w:docPart w:val="3AC8811131A547C0A683C86EF3B5F97C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E2997">
                  <w:rPr>
                    <w:lang w:bidi="ru-RU"/>
                  </w:rPr>
                  <w:t>Активность</w:t>
                </w:r>
              </w:sdtContent>
            </w:sdt>
          </w:p>
        </w:tc>
      </w:tr>
      <w:tr w:rsidR="006307EA" w:rsidRPr="009E2997" w14:paraId="198FCFDE" w14:textId="77777777" w:rsidTr="006307EA">
        <w:trPr>
          <w:trHeight w:val="783"/>
        </w:trPr>
        <w:tc>
          <w:tcPr>
            <w:tcW w:w="5040" w:type="dxa"/>
            <w:gridSpan w:val="6"/>
          </w:tcPr>
          <w:p w14:paraId="49F5C119" w14:textId="08D9B2E4" w:rsidR="006307EA" w:rsidRPr="009E2997" w:rsidRDefault="00F80FEB" w:rsidP="00457AA3">
            <w:pPr>
              <w:pStyle w:val="a"/>
            </w:pPr>
            <w:r>
              <w:t xml:space="preserve">Судовождение на ВВП и в прибрежном плавании. Морское судовождение. Присвоенная квалификация: </w:t>
            </w:r>
            <w:r w:rsidR="00CD0E72">
              <w:t>т</w:t>
            </w:r>
            <w:r>
              <w:t>ехник-судоводитель.</w:t>
            </w:r>
          </w:p>
          <w:p w14:paraId="73FDA955" w14:textId="389857C7" w:rsidR="006307EA" w:rsidRPr="009E2997" w:rsidRDefault="006E6E66" w:rsidP="00457AA3">
            <w:pPr>
              <w:pStyle w:val="a"/>
            </w:pPr>
            <w:r>
              <w:t>Способности эффективного взаимодействия со специалистами морских перевозок и подчиненными на английском языке</w:t>
            </w:r>
            <w:r w:rsidR="00F80FEB">
              <w:t>.</w:t>
            </w:r>
          </w:p>
          <w:p w14:paraId="65561198" w14:textId="5ED204EC" w:rsidR="006307EA" w:rsidRPr="009E2997" w:rsidRDefault="006E6E66" w:rsidP="00DE759B">
            <w:pPr>
              <w:pStyle w:val="a"/>
            </w:pPr>
            <w:r>
              <w:t xml:space="preserve">Внимание к деталям и точность: креативный дизайн, </w:t>
            </w:r>
            <w:r>
              <w:rPr>
                <w:lang w:val="en-US"/>
              </w:rPr>
              <w:t>Adobe</w:t>
            </w:r>
            <w:r w:rsidRPr="006E6E66">
              <w:t xml:space="preserve">, </w:t>
            </w:r>
            <w:r>
              <w:rPr>
                <w:lang w:val="en-US"/>
              </w:rPr>
              <w:t>Figma</w:t>
            </w:r>
            <w:r w:rsidRPr="006E6E66">
              <w:t>.</w:t>
            </w:r>
          </w:p>
          <w:p w14:paraId="31EDEDD4" w14:textId="3A13C606" w:rsidR="006307EA" w:rsidRPr="009E2997" w:rsidRDefault="001170E2" w:rsidP="00DE759B">
            <w:pPr>
              <w:pStyle w:val="a"/>
            </w:pPr>
            <w:sdt>
              <w:sdtPr>
                <w:id w:val="470179503"/>
                <w:placeholder>
                  <w:docPart w:val="AA5B611EDD284911AF48DF0B27381D0B"/>
                </w:placeholder>
                <w:temporary/>
                <w:showingPlcHdr/>
                <w15:appearance w15:val="hidden"/>
              </w:sdtPr>
              <w:sdtEndPr/>
              <w:sdtContent>
                <w:r w:rsidR="006E6E66" w:rsidRPr="009E2997">
                  <w:rPr>
                    <w:lang w:bidi="ru-RU"/>
                  </w:rPr>
                  <w:t>Отличные навыки общения: как письменного, так и устного</w:t>
                </w:r>
              </w:sdtContent>
            </w:sdt>
            <w:r w:rsidR="006E6E66">
              <w:t>.</w:t>
            </w:r>
          </w:p>
        </w:tc>
        <w:tc>
          <w:tcPr>
            <w:tcW w:w="270" w:type="dxa"/>
          </w:tcPr>
          <w:p w14:paraId="0FC9B04A" w14:textId="77777777" w:rsidR="006307EA" w:rsidRPr="009E2997" w:rsidRDefault="006307EA" w:rsidP="00DE759B"/>
        </w:tc>
        <w:tc>
          <w:tcPr>
            <w:tcW w:w="4770" w:type="dxa"/>
          </w:tcPr>
          <w:p w14:paraId="4198F14B" w14:textId="377DADC4" w:rsidR="006307EA" w:rsidRPr="009A793F" w:rsidRDefault="00D56474" w:rsidP="00DE759B">
            <w:r>
              <w:t xml:space="preserve">- </w:t>
            </w:r>
            <w:r w:rsidR="001F78D3">
              <w:t xml:space="preserve">Активный участник </w:t>
            </w:r>
            <w:r>
              <w:t xml:space="preserve">образовательного </w:t>
            </w:r>
            <w:proofErr w:type="spellStart"/>
            <w:r>
              <w:t>хакатона</w:t>
            </w:r>
            <w:proofErr w:type="spellEnd"/>
            <w:r>
              <w:t xml:space="preserve"> в рамках </w:t>
            </w:r>
            <w:r w:rsidR="001F78D3">
              <w:t xml:space="preserve">проектно-образовательного интенсива </w:t>
            </w:r>
            <w:r>
              <w:t>«Архипелаг 2023» (г. Новосибирск).</w:t>
            </w:r>
            <w:r w:rsidR="009A793F">
              <w:t xml:space="preserve"> Сертификат о завершении обучения по программе дополнительного образования «Дизайн </w:t>
            </w:r>
            <w:proofErr w:type="spellStart"/>
            <w:r w:rsidR="009A793F">
              <w:t>аэробеспилотников</w:t>
            </w:r>
            <w:proofErr w:type="spellEnd"/>
            <w:r w:rsidR="009A793F">
              <w:t xml:space="preserve">» организованной </w:t>
            </w:r>
            <w:r w:rsidR="009A793F">
              <w:rPr>
                <w:lang w:val="en-US"/>
              </w:rPr>
              <w:t>Universal</w:t>
            </w:r>
            <w:r w:rsidR="009A793F" w:rsidRPr="009A793F">
              <w:t xml:space="preserve"> </w:t>
            </w:r>
            <w:r w:rsidR="009A793F">
              <w:rPr>
                <w:lang w:val="en-US"/>
              </w:rPr>
              <w:t>University</w:t>
            </w:r>
            <w:r w:rsidR="009A793F" w:rsidRPr="009A793F">
              <w:t>.</w:t>
            </w:r>
          </w:p>
          <w:p w14:paraId="5CD494C1" w14:textId="18F4C79C" w:rsidR="00D56474" w:rsidRDefault="00D56474" w:rsidP="00DE759B">
            <w:r>
              <w:t xml:space="preserve">- Сертификат о прохождении курса </w:t>
            </w:r>
            <w:r w:rsidR="009A793F">
              <w:t>«</w:t>
            </w:r>
            <w:r>
              <w:t xml:space="preserve">Профессия </w:t>
            </w:r>
            <w:r w:rsidR="009A793F" w:rsidRPr="009A793F">
              <w:t xml:space="preserve">- </w:t>
            </w:r>
            <w:r>
              <w:t>Белый Хакер</w:t>
            </w:r>
            <w:r w:rsidR="009A793F">
              <w:t>»</w:t>
            </w:r>
            <w:r>
              <w:t xml:space="preserve"> с отличием </w:t>
            </w:r>
            <w:proofErr w:type="spellStart"/>
            <w:r>
              <w:t>CyberED</w:t>
            </w:r>
            <w:proofErr w:type="spellEnd"/>
            <w:r>
              <w:t>, 2023г. (г. Москва).</w:t>
            </w:r>
          </w:p>
          <w:p w14:paraId="625B939E" w14:textId="012F91B0" w:rsidR="00D56474" w:rsidRDefault="00D56474" w:rsidP="00D56474">
            <w:r>
              <w:t xml:space="preserve">- Удостоверение о повышении квалификации </w:t>
            </w:r>
            <w:r w:rsidR="009A793F">
              <w:t>«</w:t>
            </w:r>
            <w:r>
              <w:t>Архитектор в области искусственного интеллекта</w:t>
            </w:r>
            <w:r w:rsidR="009A793F">
              <w:t xml:space="preserve">» </w:t>
            </w:r>
            <w:r>
              <w:t>Финансовый университет при правительстве РФ, 2024</w:t>
            </w:r>
            <w:r w:rsidR="009A793F">
              <w:t>г.</w:t>
            </w:r>
            <w:r>
              <w:t xml:space="preserve"> (г. Москва).</w:t>
            </w:r>
          </w:p>
          <w:p w14:paraId="477CCB4B" w14:textId="3729E21F" w:rsidR="00D56474" w:rsidRPr="009E2997" w:rsidRDefault="00D56474" w:rsidP="00DE759B"/>
        </w:tc>
      </w:tr>
    </w:tbl>
    <w:p w14:paraId="3D264666" w14:textId="77777777" w:rsidR="00180710" w:rsidRPr="009E2997" w:rsidRDefault="00180710" w:rsidP="00FB0432">
      <w:pPr>
        <w:rPr>
          <w:sz w:val="12"/>
        </w:rPr>
      </w:pPr>
    </w:p>
    <w:sectPr w:rsidR="00180710" w:rsidRPr="009E2997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E79B" w14:textId="77777777" w:rsidR="001170E2" w:rsidRDefault="001170E2" w:rsidP="003D42E9">
      <w:r>
        <w:separator/>
      </w:r>
    </w:p>
  </w:endnote>
  <w:endnote w:type="continuationSeparator" w:id="0">
    <w:p w14:paraId="337382DC" w14:textId="77777777" w:rsidR="001170E2" w:rsidRDefault="001170E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2902" w14:textId="77777777" w:rsidR="001170E2" w:rsidRDefault="001170E2" w:rsidP="003D42E9">
      <w:r>
        <w:separator/>
      </w:r>
    </w:p>
  </w:footnote>
  <w:footnote w:type="continuationSeparator" w:id="0">
    <w:p w14:paraId="61E87072" w14:textId="77777777" w:rsidR="001170E2" w:rsidRDefault="001170E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B1"/>
    <w:rsid w:val="000761F2"/>
    <w:rsid w:val="000D60A5"/>
    <w:rsid w:val="000E055C"/>
    <w:rsid w:val="00102A49"/>
    <w:rsid w:val="001170E2"/>
    <w:rsid w:val="001541F1"/>
    <w:rsid w:val="00180710"/>
    <w:rsid w:val="0019254A"/>
    <w:rsid w:val="001A07E0"/>
    <w:rsid w:val="001D5578"/>
    <w:rsid w:val="001D7755"/>
    <w:rsid w:val="001F34C6"/>
    <w:rsid w:val="001F78D3"/>
    <w:rsid w:val="00231540"/>
    <w:rsid w:val="002370D3"/>
    <w:rsid w:val="002B2FAD"/>
    <w:rsid w:val="0030456C"/>
    <w:rsid w:val="00313CEB"/>
    <w:rsid w:val="00315265"/>
    <w:rsid w:val="00322C94"/>
    <w:rsid w:val="00357953"/>
    <w:rsid w:val="0039032E"/>
    <w:rsid w:val="003C0547"/>
    <w:rsid w:val="003D42E9"/>
    <w:rsid w:val="003E4645"/>
    <w:rsid w:val="003F4542"/>
    <w:rsid w:val="00403EF7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54E71"/>
    <w:rsid w:val="00572614"/>
    <w:rsid w:val="005B647F"/>
    <w:rsid w:val="005B65A2"/>
    <w:rsid w:val="005D4D48"/>
    <w:rsid w:val="0061481A"/>
    <w:rsid w:val="006307EA"/>
    <w:rsid w:val="0063153B"/>
    <w:rsid w:val="00655A78"/>
    <w:rsid w:val="00667329"/>
    <w:rsid w:val="00671B73"/>
    <w:rsid w:val="006767B1"/>
    <w:rsid w:val="006E6E66"/>
    <w:rsid w:val="00713365"/>
    <w:rsid w:val="00721368"/>
    <w:rsid w:val="00724932"/>
    <w:rsid w:val="00744959"/>
    <w:rsid w:val="007B67D3"/>
    <w:rsid w:val="008038BB"/>
    <w:rsid w:val="0083434B"/>
    <w:rsid w:val="008543EA"/>
    <w:rsid w:val="00856472"/>
    <w:rsid w:val="00865306"/>
    <w:rsid w:val="008E1E37"/>
    <w:rsid w:val="008E42E7"/>
    <w:rsid w:val="008F52BA"/>
    <w:rsid w:val="009048D2"/>
    <w:rsid w:val="00960AE6"/>
    <w:rsid w:val="00987023"/>
    <w:rsid w:val="009903A8"/>
    <w:rsid w:val="009A793F"/>
    <w:rsid w:val="009C2411"/>
    <w:rsid w:val="009E2997"/>
    <w:rsid w:val="009E2E0A"/>
    <w:rsid w:val="00A457B0"/>
    <w:rsid w:val="00A60B10"/>
    <w:rsid w:val="00A6401B"/>
    <w:rsid w:val="00A9448F"/>
    <w:rsid w:val="00AB5A73"/>
    <w:rsid w:val="00AD0D32"/>
    <w:rsid w:val="00B067CD"/>
    <w:rsid w:val="00B53250"/>
    <w:rsid w:val="00B70A77"/>
    <w:rsid w:val="00B758ED"/>
    <w:rsid w:val="00BA6B97"/>
    <w:rsid w:val="00C60563"/>
    <w:rsid w:val="00C81F3E"/>
    <w:rsid w:val="00C832BD"/>
    <w:rsid w:val="00CD0E72"/>
    <w:rsid w:val="00D51E18"/>
    <w:rsid w:val="00D56474"/>
    <w:rsid w:val="00D7168E"/>
    <w:rsid w:val="00DE759B"/>
    <w:rsid w:val="00E0696E"/>
    <w:rsid w:val="00E522E2"/>
    <w:rsid w:val="00EA62A2"/>
    <w:rsid w:val="00EB0CA2"/>
    <w:rsid w:val="00EB6FE0"/>
    <w:rsid w:val="00EC5D87"/>
    <w:rsid w:val="00EE4AD0"/>
    <w:rsid w:val="00F0386A"/>
    <w:rsid w:val="00F80FEB"/>
    <w:rsid w:val="00F85A56"/>
    <w:rsid w:val="00F96D85"/>
    <w:rsid w:val="00FA4408"/>
    <w:rsid w:val="00FB0432"/>
    <w:rsid w:val="00FB0BAB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D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2997"/>
    <w:rPr>
      <w:rFonts w:ascii="Calibri" w:hAnsi="Calibri"/>
      <w:color w:val="0B0402" w:themeColor="accent6" w:themeShade="1A"/>
      <w:sz w:val="20"/>
      <w:szCs w:val="22"/>
    </w:rPr>
  </w:style>
  <w:style w:type="paragraph" w:styleId="1">
    <w:name w:val="heading 1"/>
    <w:basedOn w:val="a0"/>
    <w:next w:val="a0"/>
    <w:link w:val="10"/>
    <w:uiPriority w:val="9"/>
    <w:rsid w:val="005D4D48"/>
    <w:pPr>
      <w:keepNext/>
      <w:keepLines/>
      <w:contextualSpacing/>
      <w:outlineLvl w:val="0"/>
    </w:pPr>
    <w:rPr>
      <w:rFonts w:eastAsiaTheme="majorEastAsia" w:cs="Times New Roman (Headings CS)"/>
      <w:caps/>
      <w:color w:val="BF1E00" w:themeColor="accent1"/>
      <w:spacing w:val="20"/>
      <w:sz w:val="44"/>
      <w:szCs w:val="32"/>
    </w:rPr>
  </w:style>
  <w:style w:type="paragraph" w:styleId="2">
    <w:name w:val="heading 2"/>
    <w:basedOn w:val="a0"/>
    <w:link w:val="20"/>
    <w:uiPriority w:val="9"/>
    <w:qFormat/>
    <w:rsid w:val="009E2997"/>
    <w:pPr>
      <w:spacing w:after="120"/>
      <w:outlineLvl w:val="1"/>
    </w:pPr>
    <w:rPr>
      <w:rFonts w:eastAsiaTheme="majorEastAsia" w:cs="Times New Roman (Headings CS)"/>
      <w:caps/>
      <w:color w:val="BF1E00" w:themeColor="accent1"/>
      <w:spacing w:val="20"/>
      <w:sz w:val="28"/>
      <w:szCs w:val="26"/>
    </w:rPr>
  </w:style>
  <w:style w:type="paragraph" w:styleId="3">
    <w:name w:val="heading 3"/>
    <w:basedOn w:val="a0"/>
    <w:link w:val="30"/>
    <w:uiPriority w:val="9"/>
    <w:qFormat/>
    <w:rsid w:val="009E2997"/>
    <w:pPr>
      <w:outlineLvl w:val="2"/>
    </w:pPr>
    <w:rPr>
      <w:rFonts w:eastAsiaTheme="majorEastAsia" w:cs="Times New Roman (Headings CS)"/>
      <w:caps/>
      <w:color w:val="BF1E00" w:themeColor="accent1"/>
      <w:spacing w:val="2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a6">
    <w:name w:val="footer"/>
    <w:basedOn w:val="a0"/>
    <w:link w:val="a7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10">
    <w:name w:val="Заголовок 1 Знак"/>
    <w:basedOn w:val="a1"/>
    <w:link w:val="1"/>
    <w:uiPriority w:val="9"/>
    <w:rsid w:val="005D4D48"/>
    <w:rPr>
      <w:rFonts w:ascii="Calibri" w:eastAsiaTheme="majorEastAsia" w:hAnsi="Calibr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20">
    <w:name w:val="Заголовок 2 Знак"/>
    <w:basedOn w:val="a1"/>
    <w:link w:val="2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sz w:val="20"/>
    </w:rPr>
  </w:style>
  <w:style w:type="paragraph" w:styleId="a8">
    <w:name w:val="Title"/>
    <w:basedOn w:val="a0"/>
    <w:link w:val="a9"/>
    <w:uiPriority w:val="1"/>
    <w:qFormat/>
    <w:rsid w:val="009E2997"/>
    <w:pPr>
      <w:spacing w:after="120"/>
      <w:contextualSpacing/>
    </w:pPr>
    <w:rPr>
      <w:rFonts w:eastAsiaTheme="majorEastAsia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a9">
    <w:name w:val="Заголовок Знак"/>
    <w:basedOn w:val="a1"/>
    <w:link w:val="a8"/>
    <w:uiPriority w:val="1"/>
    <w:rsid w:val="009E2997"/>
    <w:rPr>
      <w:rFonts w:ascii="Calibri" w:eastAsiaTheme="majorEastAsia" w:hAnsi="Calibr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aa">
    <w:name w:val="Placeholder Text"/>
    <w:basedOn w:val="a1"/>
    <w:uiPriority w:val="99"/>
    <w:semiHidden/>
    <w:rsid w:val="00526631"/>
    <w:rPr>
      <w:color w:val="808080"/>
    </w:rPr>
  </w:style>
  <w:style w:type="table" w:styleId="ab">
    <w:name w:val="Table Grid"/>
    <w:basedOn w:val="a2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ac">
    <w:name w:val="Subtle Reference"/>
    <w:basedOn w:val="a1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D42E9"/>
    <w:pPr>
      <w:numPr>
        <w:numId w:val="1"/>
      </w:numPr>
    </w:pPr>
  </w:style>
  <w:style w:type="table" w:customStyle="1" w:styleId="ad">
    <w:name w:val="Без заполнения"/>
    <w:basedOn w:val="a2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ae">
    <w:name w:val="Grid Table Light"/>
    <w:basedOn w:val="a2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2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Стиль1"/>
    <w:basedOn w:val="a2"/>
    <w:uiPriority w:val="99"/>
    <w:rsid w:val="003E4645"/>
    <w:tblPr/>
    <w:tcPr>
      <w:tcMar>
        <w:left w:w="0" w:type="dxa"/>
        <w:right w:w="0" w:type="dxa"/>
      </w:tcMar>
    </w:tcPr>
  </w:style>
  <w:style w:type="paragraph" w:styleId="af">
    <w:name w:val="Subtitle"/>
    <w:basedOn w:val="a0"/>
    <w:next w:val="a0"/>
    <w:link w:val="af0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af0">
    <w:name w:val="Подзаголовок Знак"/>
    <w:basedOn w:val="a1"/>
    <w:link w:val="af"/>
    <w:uiPriority w:val="11"/>
    <w:rsid w:val="00AD0D32"/>
    <w:rPr>
      <w:rFonts w:eastAsiaTheme="minorEastAsia"/>
      <w:color w:val="BF1E00" w:themeColor="accent1"/>
      <w:szCs w:val="22"/>
    </w:rPr>
  </w:style>
  <w:style w:type="paragraph" w:styleId="af1">
    <w:name w:val="List Paragraph"/>
    <w:basedOn w:val="a0"/>
    <w:uiPriority w:val="34"/>
    <w:semiHidden/>
    <w:rsid w:val="00D5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on\AppData\Local\Microsoft\Office\16.0\DTS\ru-RU%7b929C7A85-0077-41B3-B3E5-3082B0211745%7d\%7bB6217BC2-55CC-4786-8AA2-358C1DB5F5D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0CBF5F2D4173A1B62BC18C0F6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F9764-5905-4D23-A0F9-9517D8BD2A33}"/>
      </w:docPartPr>
      <w:docPartBody>
        <w:p w:rsidR="00C63A8B" w:rsidRDefault="003275FB">
          <w:pPr>
            <w:pStyle w:val="9BE50CBF5F2D4173A1B62BC18C0F69BD"/>
          </w:pPr>
          <w:r w:rsidRPr="009E2997">
            <w:rPr>
              <w:lang w:bidi="ru-RU"/>
            </w:rPr>
            <w:t>Опыт работы</w:t>
          </w:r>
        </w:p>
      </w:docPartBody>
    </w:docPart>
    <w:docPart>
      <w:docPartPr>
        <w:name w:val="C61DDFD7C33042F691CD1E00AF746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A80EC-0660-4A1C-A207-C8D818805925}"/>
      </w:docPartPr>
      <w:docPartBody>
        <w:p w:rsidR="00C63A8B" w:rsidRDefault="003275FB">
          <w:pPr>
            <w:pStyle w:val="C61DDFD7C33042F691CD1E00AF7462B3"/>
          </w:pPr>
          <w:r w:rsidRPr="009E2997">
            <w:rPr>
              <w:lang w:bidi="ru-RU"/>
            </w:rPr>
            <w:t>Март 20ГГ–</w:t>
          </w:r>
          <w:r w:rsidRPr="009E2997">
            <w:rPr>
              <w:lang w:bidi="ru-RU"/>
            </w:rPr>
            <w:br/>
            <w:t>янв 20ГГ</w:t>
          </w:r>
        </w:p>
      </w:docPartBody>
    </w:docPart>
    <w:docPart>
      <w:docPartPr>
        <w:name w:val="1C0450203B3D46BD944E6324268EB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76D4D-9805-479C-9787-114CA028C24B}"/>
      </w:docPartPr>
      <w:docPartBody>
        <w:p w:rsidR="00C63A8B" w:rsidRDefault="003275FB">
          <w:pPr>
            <w:pStyle w:val="1C0450203B3D46BD944E6324268EBB34"/>
          </w:pPr>
          <w:r w:rsidRPr="009E2997">
            <w:rPr>
              <w:lang w:bidi="ru-RU"/>
            </w:rPr>
            <w:t>Навыки</w:t>
          </w:r>
        </w:p>
      </w:docPartBody>
    </w:docPart>
    <w:docPart>
      <w:docPartPr>
        <w:name w:val="3AC8811131A547C0A683C86EF3B5F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D9246-A927-47F0-A45F-5A8AF6E989D3}"/>
      </w:docPartPr>
      <w:docPartBody>
        <w:p w:rsidR="00C63A8B" w:rsidRDefault="003275FB">
          <w:pPr>
            <w:pStyle w:val="3AC8811131A547C0A683C86EF3B5F97C"/>
          </w:pPr>
          <w:r w:rsidRPr="009E2997">
            <w:rPr>
              <w:lang w:bidi="ru-RU"/>
            </w:rPr>
            <w:t>Активность</w:t>
          </w:r>
        </w:p>
      </w:docPartBody>
    </w:docPart>
    <w:docPart>
      <w:docPartPr>
        <w:name w:val="AA5B611EDD284911AF48DF0B27381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A2FD6-DBA9-4AEC-AA4C-A630199C35FC}"/>
      </w:docPartPr>
      <w:docPartBody>
        <w:p w:rsidR="00822E6F" w:rsidRDefault="006A1D35" w:rsidP="006A1D35">
          <w:pPr>
            <w:pStyle w:val="AA5B611EDD284911AF48DF0B27381D0B"/>
          </w:pPr>
          <w:r w:rsidRPr="009E2997">
            <w:rPr>
              <w:lang w:bidi="ru-RU"/>
            </w:rPr>
            <w:t>Отличные навыки общения: как письменного, так и устного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B"/>
    <w:rsid w:val="001B756F"/>
    <w:rsid w:val="003275FB"/>
    <w:rsid w:val="004B394F"/>
    <w:rsid w:val="00512E77"/>
    <w:rsid w:val="005C3DD7"/>
    <w:rsid w:val="006A1D35"/>
    <w:rsid w:val="006F6FC1"/>
    <w:rsid w:val="00822E6F"/>
    <w:rsid w:val="00B12FD1"/>
    <w:rsid w:val="00C63A8B"/>
    <w:rsid w:val="00F02F6F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0CBF5F2D4173A1B62BC18C0F69BD">
    <w:name w:val="9BE50CBF5F2D4173A1B62BC18C0F69BD"/>
  </w:style>
  <w:style w:type="paragraph" w:customStyle="1" w:styleId="C61DDFD7C33042F691CD1E00AF7462B3">
    <w:name w:val="C61DDFD7C33042F691CD1E00AF7462B3"/>
  </w:style>
  <w:style w:type="paragraph" w:customStyle="1" w:styleId="1C0450203B3D46BD944E6324268EBB34">
    <w:name w:val="1C0450203B3D46BD944E6324268EBB34"/>
  </w:style>
  <w:style w:type="paragraph" w:customStyle="1" w:styleId="3AC8811131A547C0A683C86EF3B5F97C">
    <w:name w:val="3AC8811131A547C0A683C86EF3B5F97C"/>
  </w:style>
  <w:style w:type="paragraph" w:customStyle="1" w:styleId="AA5B611EDD284911AF48DF0B27381D0B">
    <w:name w:val="AA5B611EDD284911AF48DF0B27381D0B"/>
    <w:rsid w:val="006A1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{B6217BC2-55CC-4786-8AA2-358C1DB5F5D0}tf16402488_win32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2023-10-19T18:38:00Z</dcterms:created>
  <dcterms:modified xsi:type="dcterms:W3CDTF">2025-03-02T15:30:00Z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